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03B2" w14:textId="6513F4B0" w:rsidR="00DB7B42" w:rsidRDefault="00950850">
      <w:pPr>
        <w:pStyle w:val="Title"/>
      </w:pPr>
      <w:r>
        <w:t>Report</w:t>
      </w:r>
    </w:p>
    <w:p w14:paraId="0F9D88E7" w14:textId="3D90DEF7" w:rsidR="00DB7B42" w:rsidRDefault="009B02A8">
      <w:pPr>
        <w:pStyle w:val="Heading1"/>
      </w:pPr>
      <w:r>
        <w:t xml:space="preserve">Brainstorming and empathy map. </w:t>
      </w:r>
    </w:p>
    <w:p w14:paraId="0878B43B" w14:textId="19B3799C" w:rsidR="00DB7B42" w:rsidRDefault="00DB7B42"/>
    <w:p w14:paraId="1F56B168" w14:textId="682CB7F2" w:rsidR="00ED7D56" w:rsidRDefault="00986115" w:rsidP="00950850">
      <w:pPr>
        <w:pStyle w:val="ListParagraph"/>
        <w:numPr>
          <w:ilvl w:val="0"/>
          <w:numId w:val="17"/>
        </w:num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CDB4644" wp14:editId="4759B83D">
            <wp:simplePos x="0" y="0"/>
            <wp:positionH relativeFrom="column">
              <wp:posOffset>2138045</wp:posOffset>
            </wp:positionH>
            <wp:positionV relativeFrom="paragraph">
              <wp:posOffset>4207510</wp:posOffset>
            </wp:positionV>
            <wp:extent cx="2433320" cy="223202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DDF">
        <w:t xml:space="preserve">Brainstorming and </w:t>
      </w:r>
      <w:r w:rsidR="00ED7D56">
        <w:t>the empathy map are very use full to our higher education..</w:t>
      </w:r>
    </w:p>
    <w:p w14:paraId="232B1D46" w14:textId="77777777" w:rsidR="0058568D" w:rsidRDefault="00ED7D56" w:rsidP="00950850">
      <w:pPr>
        <w:pStyle w:val="ListParagraph"/>
        <w:numPr>
          <w:ilvl w:val="0"/>
          <w:numId w:val="17"/>
        </w:numPr>
        <w:jc w:val="center"/>
      </w:pPr>
      <w:r>
        <w:t>It’s also help to</w:t>
      </w:r>
      <w:r w:rsidR="0058568D">
        <w:t xml:space="preserve"> know about many things which we haven’t yet seen. </w:t>
      </w:r>
    </w:p>
    <w:p w14:paraId="0CF4F9A6" w14:textId="77777777" w:rsidR="009F1710" w:rsidRDefault="00160429" w:rsidP="00950850">
      <w:pPr>
        <w:pStyle w:val="ListParagraph"/>
        <w:numPr>
          <w:ilvl w:val="0"/>
          <w:numId w:val="17"/>
        </w:numPr>
        <w:jc w:val="center"/>
      </w:pPr>
      <w:r>
        <w:t>It’s is useful</w:t>
      </w:r>
      <w:r w:rsidR="009F1710">
        <w:t xml:space="preserve"> to us. </w:t>
      </w:r>
    </w:p>
    <w:p w14:paraId="3439718B" w14:textId="277AAA22" w:rsidR="00DB7B42" w:rsidRDefault="009F1710" w:rsidP="00950850">
      <w:pPr>
        <w:pStyle w:val="ListParagraph"/>
        <w:numPr>
          <w:ilvl w:val="0"/>
          <w:numId w:val="17"/>
        </w:numPr>
        <w:jc w:val="center"/>
      </w:pPr>
      <w:r>
        <w:t xml:space="preserve">Through this we gain knowledge. </w:t>
      </w:r>
      <w:r w:rsidR="00000000">
        <w:rPr>
          <w:noProof/>
          <w:lang w:eastAsia="en-US"/>
        </w:rPr>
        <w:drawing>
          <wp:inline distT="0" distB="0" distL="0" distR="0" wp14:anchorId="1AC5A229" wp14:editId="6ECC82C4">
            <wp:extent cx="5484495" cy="2013535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42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76A1" w14:textId="77777777" w:rsidR="006F6372" w:rsidRDefault="006F6372">
      <w:pPr>
        <w:spacing w:after="0" w:line="240" w:lineRule="auto"/>
      </w:pPr>
      <w:r>
        <w:separator/>
      </w:r>
    </w:p>
  </w:endnote>
  <w:endnote w:type="continuationSeparator" w:id="0">
    <w:p w14:paraId="4F6F3B75" w14:textId="77777777" w:rsidR="006F6372" w:rsidRDefault="006F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45633" w14:textId="77777777" w:rsidR="00DB7B42" w:rsidRDefault="00000000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7C6D" w14:textId="77777777" w:rsidR="006F6372" w:rsidRDefault="006F6372">
      <w:pPr>
        <w:spacing w:after="0" w:line="240" w:lineRule="auto"/>
      </w:pPr>
      <w:r>
        <w:separator/>
      </w:r>
    </w:p>
  </w:footnote>
  <w:footnote w:type="continuationSeparator" w:id="0">
    <w:p w14:paraId="3DB0FDFB" w14:textId="77777777" w:rsidR="006F6372" w:rsidRDefault="006F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96619"/>
    <w:multiLevelType w:val="hybridMultilevel"/>
    <w:tmpl w:val="0E52AE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5767657">
    <w:abstractNumId w:val="8"/>
  </w:num>
  <w:num w:numId="2" w16cid:durableId="398132165">
    <w:abstractNumId w:val="8"/>
  </w:num>
  <w:num w:numId="3" w16cid:durableId="303312491">
    <w:abstractNumId w:val="9"/>
  </w:num>
  <w:num w:numId="4" w16cid:durableId="165996396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01440118">
    <w:abstractNumId w:val="10"/>
  </w:num>
  <w:num w:numId="6" w16cid:durableId="1874614549">
    <w:abstractNumId w:val="7"/>
  </w:num>
  <w:num w:numId="7" w16cid:durableId="295647263">
    <w:abstractNumId w:val="6"/>
  </w:num>
  <w:num w:numId="8" w16cid:durableId="527914924">
    <w:abstractNumId w:val="5"/>
  </w:num>
  <w:num w:numId="9" w16cid:durableId="203056432">
    <w:abstractNumId w:val="4"/>
  </w:num>
  <w:num w:numId="10" w16cid:durableId="735667337">
    <w:abstractNumId w:val="3"/>
  </w:num>
  <w:num w:numId="11" w16cid:durableId="346176302">
    <w:abstractNumId w:val="2"/>
  </w:num>
  <w:num w:numId="12" w16cid:durableId="1203179006">
    <w:abstractNumId w:val="1"/>
  </w:num>
  <w:num w:numId="13" w16cid:durableId="1821265088">
    <w:abstractNumId w:val="0"/>
  </w:num>
  <w:num w:numId="14" w16cid:durableId="195585960">
    <w:abstractNumId w:val="8"/>
    <w:lvlOverride w:ilvl="0">
      <w:startOverride w:val="1"/>
    </w:lvlOverride>
  </w:num>
  <w:num w:numId="15" w16cid:durableId="466777158">
    <w:abstractNumId w:val="8"/>
  </w:num>
  <w:num w:numId="16" w16cid:durableId="1925871686">
    <w:abstractNumId w:val="11"/>
  </w:num>
  <w:num w:numId="17" w16cid:durableId="1120034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A8"/>
    <w:rsid w:val="001567D3"/>
    <w:rsid w:val="00160429"/>
    <w:rsid w:val="001C1DDF"/>
    <w:rsid w:val="002B15EF"/>
    <w:rsid w:val="002D00C9"/>
    <w:rsid w:val="0058568D"/>
    <w:rsid w:val="006F6372"/>
    <w:rsid w:val="007D4AB9"/>
    <w:rsid w:val="00950850"/>
    <w:rsid w:val="00986115"/>
    <w:rsid w:val="009B02A8"/>
    <w:rsid w:val="009F1710"/>
    <w:rsid w:val="00DB7B42"/>
    <w:rsid w:val="00E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E8AA"/>
  <w15:chartTrackingRefBased/>
  <w15:docId w15:val="{52C8B641-C1DE-194D-84B0-68FE3D1F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95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4F2D368-9C9C-A54A-B918-AB952B8970A4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{44F2D368-9C9C-A54A-B918-AB952B8970A4}tf50002001.dotx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13</cp:revision>
  <dcterms:created xsi:type="dcterms:W3CDTF">2023-10-18T13:21:00Z</dcterms:created>
  <dcterms:modified xsi:type="dcterms:W3CDTF">2023-10-18T13:28:00Z</dcterms:modified>
</cp:coreProperties>
</file>